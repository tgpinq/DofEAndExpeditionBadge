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7726" w14:textId="77777777" w:rsidR="00196D73" w:rsidRDefault="00196D73" w:rsidP="00196D73">
      <w:pPr>
        <w:rPr>
          <w:rFonts w:cs="Tahoma"/>
          <w:sz w:val="6"/>
          <w:szCs w:val="6"/>
        </w:rPr>
      </w:pPr>
    </w:p>
    <w:p w14:paraId="1263C17A" w14:textId="77777777" w:rsidR="00211249" w:rsidRDefault="00BA5057" w:rsidP="00196D73">
      <w:pPr>
        <w:rPr>
          <w:rFonts w:cs="Tahoma"/>
          <w:sz w:val="6"/>
          <w:szCs w:val="6"/>
        </w:rPr>
      </w:pPr>
      <w:r w:rsidRPr="00F56E14">
        <w:rPr>
          <w:noProof/>
          <w:sz w:val="36"/>
          <w:szCs w:val="36"/>
          <w:lang w:val="en-US"/>
        </w:rPr>
        <w:drawing>
          <wp:anchor distT="0" distB="0" distL="114300" distR="114300" simplePos="0" relativeHeight="251657728" behindDoc="0" locked="0" layoutInCell="1" allowOverlap="1" wp14:anchorId="0102C545" wp14:editId="62568BCE">
            <wp:simplePos x="0" y="0"/>
            <wp:positionH relativeFrom="column">
              <wp:posOffset>85725</wp:posOffset>
            </wp:positionH>
            <wp:positionV relativeFrom="paragraph">
              <wp:posOffset>34925</wp:posOffset>
            </wp:positionV>
            <wp:extent cx="608330" cy="959485"/>
            <wp:effectExtent l="0" t="0" r="1270" b="0"/>
            <wp:wrapNone/>
            <wp:docPr id="2" name="Picture 2" descr="DofE logo mono full 90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fE logo mono full 90 bla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4458" w:type="dxa"/>
        <w:tblInd w:w="1526" w:type="dxa"/>
        <w:tblLook w:val="04A0" w:firstRow="1" w:lastRow="0" w:firstColumn="1" w:lastColumn="0" w:noHBand="0" w:noVBand="1"/>
      </w:tblPr>
      <w:tblGrid>
        <w:gridCol w:w="4819"/>
        <w:gridCol w:w="2410"/>
        <w:gridCol w:w="5245"/>
        <w:gridCol w:w="1984"/>
      </w:tblGrid>
      <w:tr w:rsidR="00196D73" w:rsidRPr="00905900" w14:paraId="0F31FF38" w14:textId="77777777" w:rsidTr="00211249">
        <w:trPr>
          <w:trHeight w:val="477"/>
        </w:trPr>
        <w:tc>
          <w:tcPr>
            <w:tcW w:w="12474" w:type="dxa"/>
            <w:gridSpan w:val="3"/>
            <w:tcBorders>
              <w:top w:val="nil"/>
              <w:left w:val="nil"/>
            </w:tcBorders>
            <w:vAlign w:val="center"/>
          </w:tcPr>
          <w:p w14:paraId="1802228A" w14:textId="77777777" w:rsidR="00196D73" w:rsidRPr="001F035B" w:rsidRDefault="007C009A" w:rsidP="00211249">
            <w:pPr>
              <w:jc w:val="center"/>
              <w:rPr>
                <w:rFonts w:cs="Tahoma"/>
                <w:b/>
                <w:sz w:val="34"/>
                <w:szCs w:val="34"/>
              </w:rPr>
            </w:pPr>
            <w:r>
              <w:rPr>
                <w:rFonts w:cs="Tahoma"/>
                <w:b/>
                <w:sz w:val="34"/>
                <w:szCs w:val="34"/>
              </w:rPr>
              <w:t>D</w:t>
            </w:r>
            <w:r w:rsidRPr="007C009A">
              <w:rPr>
                <w:rFonts w:cs="Tahoma"/>
                <w:b/>
                <w:sz w:val="34"/>
                <w:szCs w:val="34"/>
              </w:rPr>
              <w:t>of</w:t>
            </w:r>
            <w:r>
              <w:rPr>
                <w:rFonts w:cs="Tahoma"/>
                <w:b/>
                <w:sz w:val="34"/>
                <w:szCs w:val="34"/>
              </w:rPr>
              <w:t xml:space="preserve">E </w:t>
            </w:r>
            <w:r w:rsidR="00196D73" w:rsidRPr="001F035B">
              <w:rPr>
                <w:rFonts w:cs="Tahoma"/>
                <w:b/>
                <w:sz w:val="34"/>
                <w:szCs w:val="34"/>
              </w:rPr>
              <w:t xml:space="preserve">EXPEDITION ROUTE CARD </w:t>
            </w:r>
            <w:r w:rsidR="00196D73" w:rsidRPr="001F035B">
              <w:rPr>
                <w:rFonts w:cs="Tahoma"/>
                <w:b/>
                <w:sz w:val="28"/>
                <w:szCs w:val="28"/>
              </w:rPr>
              <w:t>(use one per day)</w:t>
            </w:r>
          </w:p>
        </w:tc>
        <w:tc>
          <w:tcPr>
            <w:tcW w:w="1984" w:type="dxa"/>
            <w:vMerge w:val="restart"/>
          </w:tcPr>
          <w:p w14:paraId="24F3CAF9" w14:textId="77777777" w:rsidR="003C71FE" w:rsidRDefault="00196D73" w:rsidP="001636D3">
            <w:pPr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 xml:space="preserve">Centre name/logo: </w:t>
            </w:r>
          </w:p>
          <w:p w14:paraId="37BE66D5" w14:textId="77777777" w:rsidR="001636D3" w:rsidRPr="0061055C" w:rsidRDefault="001636D3" w:rsidP="001636D3">
            <w:pPr>
              <w:jc w:val="center"/>
              <w:rPr>
                <w:rFonts w:cs="Tahoma"/>
                <w:sz w:val="20"/>
              </w:rPr>
            </w:pPr>
            <w:r w:rsidRPr="0061055C">
              <w:rPr>
                <w:rFonts w:cs="Tahoma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rFonts w:cs="Tahoma"/>
                <w:sz w:val="20"/>
              </w:rPr>
              <w:instrText xml:space="preserve"> FORMTEXT </w:instrText>
            </w:r>
            <w:r w:rsidRPr="0061055C">
              <w:rPr>
                <w:rFonts w:cs="Tahoma"/>
                <w:sz w:val="20"/>
              </w:rPr>
            </w:r>
            <w:r w:rsidRPr="0061055C">
              <w:rPr>
                <w:rFonts w:cs="Tahoma"/>
                <w:sz w:val="20"/>
              </w:rPr>
              <w:fldChar w:fldCharType="separate"/>
            </w:r>
            <w:r w:rsidRPr="0061055C">
              <w:rPr>
                <w:rFonts w:cs="Tahoma"/>
                <w:noProof/>
                <w:sz w:val="20"/>
              </w:rPr>
              <w:t> </w:t>
            </w:r>
            <w:r w:rsidRPr="0061055C">
              <w:rPr>
                <w:rFonts w:cs="Tahoma"/>
                <w:noProof/>
                <w:sz w:val="20"/>
              </w:rPr>
              <w:t> </w:t>
            </w:r>
            <w:r w:rsidRPr="0061055C">
              <w:rPr>
                <w:rFonts w:cs="Tahoma"/>
                <w:noProof/>
                <w:sz w:val="20"/>
              </w:rPr>
              <w:t> </w:t>
            </w:r>
            <w:r w:rsidRPr="0061055C">
              <w:rPr>
                <w:rFonts w:cs="Tahoma"/>
                <w:noProof/>
                <w:sz w:val="20"/>
              </w:rPr>
              <w:t> </w:t>
            </w:r>
            <w:r w:rsidRPr="0061055C">
              <w:rPr>
                <w:rFonts w:cs="Tahoma"/>
                <w:noProof/>
                <w:sz w:val="20"/>
              </w:rPr>
              <w:t> </w:t>
            </w:r>
            <w:r w:rsidRPr="0061055C">
              <w:rPr>
                <w:rFonts w:cs="Tahoma"/>
                <w:sz w:val="20"/>
              </w:rPr>
              <w:fldChar w:fldCharType="end"/>
            </w:r>
          </w:p>
          <w:sdt>
            <w:sdtPr>
              <w:rPr>
                <w:rFonts w:cs="Tahoma"/>
                <w:sz w:val="26"/>
                <w:szCs w:val="26"/>
              </w:rPr>
              <w:id w:val="132300152"/>
              <w:showingPlcHdr/>
              <w:picture/>
            </w:sdtPr>
            <w:sdtEndPr/>
            <w:sdtContent>
              <w:p w14:paraId="1E7BD1F2" w14:textId="77777777" w:rsidR="001636D3" w:rsidRPr="001636D3" w:rsidRDefault="001636D3" w:rsidP="001636D3">
                <w:pPr>
                  <w:jc w:val="center"/>
                  <w:rPr>
                    <w:rFonts w:cs="Tahoma"/>
                    <w:sz w:val="26"/>
                    <w:szCs w:val="26"/>
                  </w:rPr>
                </w:pPr>
                <w:r>
                  <w:rPr>
                    <w:rFonts w:cs="Tahoma"/>
                    <w:noProof/>
                    <w:sz w:val="26"/>
                    <w:szCs w:val="26"/>
                    <w:lang w:val="en-US"/>
                  </w:rPr>
                  <w:drawing>
                    <wp:anchor distT="0" distB="0" distL="114300" distR="114300" simplePos="0" relativeHeight="251658752" behindDoc="0" locked="1" layoutInCell="1" allowOverlap="1" wp14:anchorId="2D3E5054" wp14:editId="4A9C7A6F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0</wp:posOffset>
                      </wp:positionV>
                      <wp:extent cx="712470" cy="387350"/>
                      <wp:effectExtent l="0" t="0" r="0" b="0"/>
                      <wp:wrapNone/>
                      <wp:docPr id="15" name="Picture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12470" cy="38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sdtContent>
          </w:sdt>
        </w:tc>
      </w:tr>
      <w:tr w:rsidR="0037411E" w:rsidRPr="00905900" w14:paraId="713F6616" w14:textId="77777777" w:rsidTr="00812E16">
        <w:trPr>
          <w:trHeight w:val="477"/>
        </w:trPr>
        <w:tc>
          <w:tcPr>
            <w:tcW w:w="4819" w:type="dxa"/>
            <w:vAlign w:val="center"/>
          </w:tcPr>
          <w:p w14:paraId="0C18B3B4" w14:textId="0444F0E6" w:rsidR="00196D73" w:rsidRPr="00905900" w:rsidRDefault="00196D73" w:rsidP="0061055C">
            <w:pPr>
              <w:rPr>
                <w:rFonts w:cs="Tahoma"/>
                <w:b/>
                <w:sz w:val="26"/>
                <w:szCs w:val="26"/>
              </w:rPr>
            </w:pPr>
            <w:r w:rsidRPr="00905900">
              <w:rPr>
                <w:rFonts w:cs="Tahoma"/>
                <w:b/>
                <w:sz w:val="26"/>
                <w:szCs w:val="26"/>
              </w:rPr>
              <w:t>Team name:</w:t>
            </w:r>
            <w:r w:rsidRPr="00503B22">
              <w:rPr>
                <w:rFonts w:cs="Tahoma"/>
                <w:sz w:val="18"/>
                <w:szCs w:val="18"/>
              </w:rPr>
              <w:t xml:space="preserve"> </w:t>
            </w:r>
            <w:r w:rsidRPr="0061055C">
              <w:rPr>
                <w:rFonts w:cs="Tahoma"/>
                <w:szCs w:val="24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61055C">
              <w:rPr>
                <w:rFonts w:cs="Tahoma"/>
                <w:szCs w:val="24"/>
              </w:rPr>
              <w:instrText xml:space="preserve"> FORMTEXT </w:instrText>
            </w:r>
            <w:r w:rsidRPr="0061055C">
              <w:rPr>
                <w:rFonts w:cs="Tahoma"/>
                <w:szCs w:val="24"/>
              </w:rPr>
            </w:r>
            <w:r w:rsidRPr="0061055C">
              <w:rPr>
                <w:rFonts w:cs="Tahoma"/>
                <w:szCs w:val="24"/>
              </w:rPr>
              <w:fldChar w:fldCharType="separate"/>
            </w:r>
            <w:r w:rsidR="00164791">
              <w:rPr>
                <w:rFonts w:cs="Tahoma"/>
                <w:szCs w:val="24"/>
              </w:rPr>
              <w:t>Expedition People</w:t>
            </w:r>
            <w:r w:rsidRPr="0061055C">
              <w:rPr>
                <w:rFonts w:cs="Tahoma"/>
                <w:szCs w:val="24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14:paraId="2AB2C840" w14:textId="47EC35B8" w:rsidR="00196D73" w:rsidRPr="00905900" w:rsidRDefault="00196D73" w:rsidP="0061055C">
            <w:pPr>
              <w:jc w:val="center"/>
              <w:rPr>
                <w:rFonts w:cs="Tahoma"/>
                <w:b/>
                <w:sz w:val="26"/>
                <w:szCs w:val="26"/>
              </w:rPr>
            </w:pPr>
            <w:r w:rsidRPr="0061055C">
              <w:rPr>
                <w:rFonts w:cs="Tahoma"/>
                <w:b/>
                <w:szCs w:val="24"/>
              </w:rPr>
              <w:t>Day number:</w:t>
            </w:r>
            <w:r w:rsidRPr="00503B22">
              <w:rPr>
                <w:rFonts w:cs="Tahoma"/>
                <w:sz w:val="18"/>
                <w:szCs w:val="18"/>
              </w:rPr>
              <w:t xml:space="preserve"> </w:t>
            </w:r>
            <w:r w:rsidRPr="0061055C">
              <w:rPr>
                <w:rFonts w:cs="Tahoma"/>
                <w:szCs w:val="24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61055C">
              <w:rPr>
                <w:rFonts w:cs="Tahoma"/>
                <w:szCs w:val="24"/>
              </w:rPr>
              <w:instrText xml:space="preserve"> FORMTEXT </w:instrText>
            </w:r>
            <w:r w:rsidRPr="0061055C">
              <w:rPr>
                <w:rFonts w:cs="Tahoma"/>
                <w:szCs w:val="24"/>
              </w:rPr>
            </w:r>
            <w:r w:rsidRPr="0061055C">
              <w:rPr>
                <w:rFonts w:cs="Tahoma"/>
                <w:szCs w:val="24"/>
              </w:rPr>
              <w:fldChar w:fldCharType="separate"/>
            </w:r>
            <w:r w:rsidR="00164791">
              <w:rPr>
                <w:rFonts w:cs="Tahoma"/>
                <w:szCs w:val="24"/>
              </w:rPr>
              <w:t>1</w:t>
            </w:r>
            <w:r w:rsidRPr="0061055C">
              <w:rPr>
                <w:rFonts w:cs="Tahoma"/>
                <w:szCs w:val="24"/>
              </w:rPr>
              <w:fldChar w:fldCharType="end"/>
            </w:r>
          </w:p>
        </w:tc>
        <w:tc>
          <w:tcPr>
            <w:tcW w:w="5245" w:type="dxa"/>
            <w:vAlign w:val="center"/>
          </w:tcPr>
          <w:p w14:paraId="27B8FA25" w14:textId="77777777" w:rsidR="00196D73" w:rsidRPr="00905900" w:rsidRDefault="00812E16" w:rsidP="0061055C">
            <w:pPr>
              <w:rPr>
                <w:rFonts w:cs="Tahoma"/>
                <w:b/>
                <w:sz w:val="26"/>
                <w:szCs w:val="26"/>
              </w:rPr>
            </w:pPr>
            <w:r w:rsidRPr="0061055C">
              <w:rPr>
                <w:rFonts w:cs="Tahoma"/>
                <w:b/>
                <w:szCs w:val="24"/>
              </w:rPr>
              <w:t xml:space="preserve">Day of week &amp; </w:t>
            </w:r>
            <w:r w:rsidR="00196D73" w:rsidRPr="0061055C">
              <w:rPr>
                <w:rFonts w:cs="Tahoma"/>
                <w:b/>
                <w:szCs w:val="24"/>
              </w:rPr>
              <w:t>Date</w:t>
            </w:r>
            <w:r w:rsidR="00196D73" w:rsidRPr="0061055C">
              <w:rPr>
                <w:rFonts w:cs="Tahoma"/>
                <w:szCs w:val="24"/>
              </w:rPr>
              <w:t>:</w:t>
            </w:r>
            <w:r>
              <w:rPr>
                <w:rFonts w:cs="Tahoma"/>
                <w:sz w:val="20"/>
              </w:rPr>
              <w:t xml:space="preserve"> 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96D73" w:rsidRPr="0061055C">
              <w:rPr>
                <w:rFonts w:cs="Tahoma"/>
                <w:sz w:val="22"/>
                <w:szCs w:val="22"/>
              </w:rPr>
              <w:instrText xml:space="preserve"> FORMTEXT </w:instrText>
            </w:r>
            <w:r w:rsidR="00196D73" w:rsidRPr="0061055C">
              <w:rPr>
                <w:rFonts w:cs="Tahoma"/>
                <w:sz w:val="22"/>
                <w:szCs w:val="22"/>
              </w:rPr>
            </w:r>
            <w:r w:rsidR="00196D73" w:rsidRPr="0061055C">
              <w:rPr>
                <w:rFonts w:cs="Tahoma"/>
                <w:sz w:val="22"/>
                <w:szCs w:val="22"/>
              </w:rPr>
              <w:fldChar w:fldCharType="separate"/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end"/>
            </w:r>
            <w:r w:rsidRPr="0061055C">
              <w:rPr>
                <w:rFonts w:cs="Tahoma"/>
                <w:sz w:val="22"/>
                <w:szCs w:val="22"/>
              </w:rPr>
              <w:t xml:space="preserve"> </w:t>
            </w:r>
            <w:r w:rsidR="0061055C">
              <w:rPr>
                <w:rFonts w:cs="Tahoma"/>
                <w:sz w:val="22"/>
                <w:szCs w:val="22"/>
              </w:rPr>
              <w:t xml:space="preserve"> 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96D73" w:rsidRPr="0061055C">
              <w:rPr>
                <w:rFonts w:cs="Tahoma"/>
                <w:sz w:val="22"/>
                <w:szCs w:val="22"/>
              </w:rPr>
              <w:instrText xml:space="preserve"> FORMTEXT </w:instrText>
            </w:r>
            <w:r w:rsidR="00196D73" w:rsidRPr="0061055C">
              <w:rPr>
                <w:rFonts w:cs="Tahoma"/>
                <w:sz w:val="22"/>
                <w:szCs w:val="22"/>
              </w:rPr>
            </w:r>
            <w:r w:rsidR="00196D73" w:rsidRPr="0061055C">
              <w:rPr>
                <w:rFonts w:cs="Tahoma"/>
                <w:sz w:val="22"/>
                <w:szCs w:val="22"/>
              </w:rPr>
              <w:fldChar w:fldCharType="separate"/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end"/>
            </w:r>
            <w:r w:rsidR="00196D73" w:rsidRPr="0061055C">
              <w:rPr>
                <w:rFonts w:cs="Tahoma"/>
                <w:sz w:val="22"/>
                <w:szCs w:val="22"/>
              </w:rPr>
              <w:t>/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96D73" w:rsidRPr="0061055C">
              <w:rPr>
                <w:rFonts w:cs="Tahoma"/>
                <w:sz w:val="22"/>
                <w:szCs w:val="22"/>
              </w:rPr>
              <w:instrText xml:space="preserve"> FORMTEXT </w:instrText>
            </w:r>
            <w:r w:rsidR="00196D73" w:rsidRPr="0061055C">
              <w:rPr>
                <w:rFonts w:cs="Tahoma"/>
                <w:sz w:val="22"/>
                <w:szCs w:val="22"/>
              </w:rPr>
            </w:r>
            <w:r w:rsidR="00196D73" w:rsidRPr="0061055C">
              <w:rPr>
                <w:rFonts w:cs="Tahoma"/>
                <w:sz w:val="22"/>
                <w:szCs w:val="22"/>
              </w:rPr>
              <w:fldChar w:fldCharType="separate"/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end"/>
            </w:r>
            <w:r w:rsidR="00196D73" w:rsidRPr="0061055C">
              <w:rPr>
                <w:rFonts w:cs="Tahoma"/>
                <w:sz w:val="22"/>
                <w:szCs w:val="22"/>
              </w:rPr>
              <w:t>/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96D73" w:rsidRPr="0061055C">
              <w:rPr>
                <w:rFonts w:cs="Tahoma"/>
                <w:sz w:val="22"/>
                <w:szCs w:val="22"/>
              </w:rPr>
              <w:instrText xml:space="preserve"> FORMTEXT </w:instrText>
            </w:r>
            <w:r w:rsidR="00196D73" w:rsidRPr="0061055C">
              <w:rPr>
                <w:rFonts w:cs="Tahoma"/>
                <w:sz w:val="22"/>
                <w:szCs w:val="22"/>
              </w:rPr>
            </w:r>
            <w:r w:rsidR="00196D73" w:rsidRPr="0061055C">
              <w:rPr>
                <w:rFonts w:cs="Tahoma"/>
                <w:sz w:val="22"/>
                <w:szCs w:val="22"/>
              </w:rPr>
              <w:fldChar w:fldCharType="separate"/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end"/>
            </w:r>
          </w:p>
        </w:tc>
        <w:tc>
          <w:tcPr>
            <w:tcW w:w="1984" w:type="dxa"/>
            <w:vMerge/>
          </w:tcPr>
          <w:p w14:paraId="7E612E6F" w14:textId="77777777" w:rsidR="00196D73" w:rsidRPr="00905900" w:rsidRDefault="00196D73" w:rsidP="00F85AA4">
            <w:pPr>
              <w:rPr>
                <w:rFonts w:cs="Tahoma"/>
                <w:b/>
                <w:sz w:val="26"/>
                <w:szCs w:val="26"/>
              </w:rPr>
            </w:pPr>
          </w:p>
        </w:tc>
      </w:tr>
      <w:tr w:rsidR="00196D73" w:rsidRPr="00905900" w14:paraId="29D002CF" w14:textId="77777777" w:rsidTr="00211249">
        <w:trPr>
          <w:trHeight w:val="413"/>
        </w:trPr>
        <w:tc>
          <w:tcPr>
            <w:tcW w:w="12474" w:type="dxa"/>
            <w:gridSpan w:val="3"/>
            <w:vAlign w:val="center"/>
          </w:tcPr>
          <w:p w14:paraId="283C4D4F" w14:textId="77777777" w:rsidR="00196D73" w:rsidRPr="00905900" w:rsidRDefault="00196D73" w:rsidP="0061055C">
            <w:pPr>
              <w:rPr>
                <w:rFonts w:cs="Tahoma"/>
                <w:b/>
                <w:sz w:val="26"/>
                <w:szCs w:val="26"/>
              </w:rPr>
            </w:pPr>
            <w:r w:rsidRPr="00905900">
              <w:rPr>
                <w:rFonts w:cs="Tahoma"/>
                <w:b/>
                <w:sz w:val="26"/>
                <w:szCs w:val="26"/>
              </w:rPr>
              <w:t>Aim of expedition</w:t>
            </w:r>
            <w:r>
              <w:rPr>
                <w:rFonts w:cs="Tahoma"/>
                <w:b/>
                <w:sz w:val="26"/>
                <w:szCs w:val="26"/>
              </w:rPr>
              <w:t xml:space="preserve">: </w:t>
            </w:r>
            <w:r w:rsidRPr="00910FAC">
              <w:rPr>
                <w:rFonts w:cs="Tahoma"/>
                <w:sz w:val="22"/>
                <w:szCs w:val="22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910FAC">
              <w:rPr>
                <w:rFonts w:cs="Tahoma"/>
                <w:sz w:val="22"/>
                <w:szCs w:val="22"/>
              </w:rPr>
              <w:instrText xml:space="preserve"> FORMTEXT </w:instrText>
            </w:r>
            <w:r w:rsidRPr="00910FAC">
              <w:rPr>
                <w:rFonts w:cs="Tahoma"/>
                <w:sz w:val="22"/>
                <w:szCs w:val="22"/>
              </w:rPr>
            </w:r>
            <w:r w:rsidRPr="00910FAC">
              <w:rPr>
                <w:rFonts w:cs="Tahoma"/>
                <w:sz w:val="22"/>
                <w:szCs w:val="22"/>
              </w:rPr>
              <w:fldChar w:fldCharType="separate"/>
            </w:r>
            <w:r w:rsidR="0061055C" w:rsidRPr="00910FAC">
              <w:rPr>
                <w:rFonts w:cs="Tahoma"/>
                <w:sz w:val="22"/>
                <w:szCs w:val="22"/>
              </w:rPr>
              <w:t> </w:t>
            </w:r>
            <w:r w:rsidR="0061055C" w:rsidRPr="00910FAC">
              <w:rPr>
                <w:rFonts w:cs="Tahoma"/>
                <w:sz w:val="22"/>
                <w:szCs w:val="22"/>
              </w:rPr>
              <w:t> </w:t>
            </w:r>
            <w:r w:rsidR="0061055C" w:rsidRPr="00910FAC">
              <w:rPr>
                <w:rFonts w:cs="Tahoma"/>
                <w:sz w:val="22"/>
                <w:szCs w:val="22"/>
              </w:rPr>
              <w:t> </w:t>
            </w:r>
            <w:r w:rsidR="0061055C" w:rsidRPr="00910FAC">
              <w:rPr>
                <w:rFonts w:cs="Tahoma"/>
                <w:sz w:val="22"/>
                <w:szCs w:val="22"/>
              </w:rPr>
              <w:t> </w:t>
            </w:r>
            <w:r w:rsidR="0061055C" w:rsidRPr="00910FAC">
              <w:rPr>
                <w:rFonts w:cs="Tahoma"/>
                <w:sz w:val="22"/>
                <w:szCs w:val="22"/>
              </w:rPr>
              <w:t> </w:t>
            </w:r>
            <w:r w:rsidRPr="00910FAC">
              <w:rPr>
                <w:rFonts w:cs="Tahoma"/>
                <w:sz w:val="22"/>
                <w:szCs w:val="22"/>
              </w:rPr>
              <w:fldChar w:fldCharType="end"/>
            </w:r>
            <w:r w:rsidR="001636D3">
              <w:rPr>
                <w:rFonts w:cs="Tahoma"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  <w:vMerge/>
          </w:tcPr>
          <w:p w14:paraId="2C6E9828" w14:textId="77777777" w:rsidR="00196D73" w:rsidRPr="00905900" w:rsidRDefault="00196D73" w:rsidP="00F85AA4">
            <w:pPr>
              <w:rPr>
                <w:rFonts w:cs="Tahoma"/>
                <w:b/>
                <w:sz w:val="26"/>
                <w:szCs w:val="26"/>
              </w:rPr>
            </w:pPr>
          </w:p>
        </w:tc>
      </w:tr>
    </w:tbl>
    <w:p w14:paraId="2C089598" w14:textId="77777777" w:rsidR="00B265E5" w:rsidRPr="00BA5057" w:rsidRDefault="00B265E5">
      <w:pPr>
        <w:rPr>
          <w:rFonts w:cs="Tahoma"/>
          <w:sz w:val="14"/>
          <w:szCs w:val="14"/>
        </w:rPr>
      </w:pPr>
    </w:p>
    <w:tbl>
      <w:tblPr>
        <w:tblW w:w="1582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"/>
        <w:gridCol w:w="701"/>
        <w:gridCol w:w="1701"/>
        <w:gridCol w:w="1417"/>
        <w:gridCol w:w="142"/>
        <w:gridCol w:w="709"/>
        <w:gridCol w:w="851"/>
        <w:gridCol w:w="851"/>
        <w:gridCol w:w="424"/>
        <w:gridCol w:w="285"/>
        <w:gridCol w:w="709"/>
        <w:gridCol w:w="851"/>
        <w:gridCol w:w="992"/>
        <w:gridCol w:w="140"/>
        <w:gridCol w:w="2835"/>
        <w:gridCol w:w="852"/>
        <w:gridCol w:w="2126"/>
      </w:tblGrid>
      <w:tr w:rsidR="007C009A" w:rsidRPr="0061055C" w14:paraId="5BF1C2FA" w14:textId="77777777" w:rsidTr="009453CF">
        <w:trPr>
          <w:cantSplit/>
          <w:trHeight w:hRule="exact" w:val="284"/>
        </w:trPr>
        <w:tc>
          <w:tcPr>
            <w:tcW w:w="9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05FAC41" w14:textId="77777777" w:rsidR="007C009A" w:rsidRPr="0061055C" w:rsidRDefault="007C009A" w:rsidP="007C009A">
            <w:pPr>
              <w:rPr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 xml:space="preserve">Setting </w:t>
            </w:r>
            <w:r w:rsidRPr="0061055C">
              <w:rPr>
                <w:b/>
                <w:sz w:val="18"/>
                <w:szCs w:val="18"/>
              </w:rPr>
              <w:br/>
              <w:t>out time:</w:t>
            </w:r>
            <w:r w:rsidRPr="0061055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516010C1" w14:textId="77777777" w:rsidR="007C009A" w:rsidRPr="0061055C" w:rsidRDefault="007C009A" w:rsidP="0061055C">
            <w:pPr>
              <w:rPr>
                <w:sz w:val="28"/>
                <w:szCs w:val="28"/>
              </w:rPr>
            </w:pPr>
            <w:r w:rsidRPr="0061055C">
              <w:rPr>
                <w:sz w:val="28"/>
                <w:szCs w:val="28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r w:rsidRPr="0061055C">
              <w:rPr>
                <w:sz w:val="28"/>
                <w:szCs w:val="28"/>
              </w:rPr>
              <w:instrText xml:space="preserve"> FORMTEXT </w:instrText>
            </w:r>
            <w:r w:rsidRPr="0061055C">
              <w:rPr>
                <w:sz w:val="28"/>
                <w:szCs w:val="28"/>
              </w:rPr>
            </w:r>
            <w:r w:rsidRPr="0061055C">
              <w:rPr>
                <w:sz w:val="28"/>
                <w:szCs w:val="28"/>
              </w:rPr>
              <w:fldChar w:fldCharType="separate"/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Pr="0061055C">
              <w:rPr>
                <w:sz w:val="28"/>
                <w:szCs w:val="28"/>
              </w:rPr>
              <w:fldChar w:fldCharType="end"/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D6F9F77" w14:textId="77777777" w:rsidR="007C009A" w:rsidRPr="0061055C" w:rsidRDefault="007C009A" w:rsidP="008D1E4D">
            <w:pPr>
              <w:rPr>
                <w:b/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Names of team members: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6E4592E3" w14:textId="77777777" w:rsidR="007C009A" w:rsidRPr="0061055C" w:rsidRDefault="007C009A" w:rsidP="0061055C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="0061055C">
              <w:rPr>
                <w:sz w:val="18"/>
                <w:szCs w:val="18"/>
              </w:rPr>
              <w:t> </w:t>
            </w:r>
            <w:r w:rsidR="0061055C">
              <w:rPr>
                <w:sz w:val="18"/>
                <w:szCs w:val="18"/>
              </w:rPr>
              <w:t> </w:t>
            </w:r>
            <w:r w:rsidR="0061055C">
              <w:rPr>
                <w:sz w:val="18"/>
                <w:szCs w:val="18"/>
              </w:rPr>
              <w:t> </w:t>
            </w:r>
            <w:r w:rsidR="0061055C">
              <w:rPr>
                <w:sz w:val="18"/>
                <w:szCs w:val="18"/>
              </w:rPr>
              <w:t> </w:t>
            </w:r>
            <w:r w:rsidR="0061055C">
              <w:rPr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</w:p>
        </w:tc>
        <w:tc>
          <w:tcPr>
            <w:tcW w:w="2977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14:paraId="7E20F5A3" w14:textId="77777777" w:rsidR="007C009A" w:rsidRPr="0061055C" w:rsidRDefault="007C009A" w:rsidP="00905900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bookmarkStart w:id="0" w:name="Text133"/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  <w:bookmarkStart w:id="1" w:name="Text134"/>
            <w:bookmarkEnd w:id="0"/>
          </w:p>
        </w:tc>
        <w:bookmarkEnd w:id="1"/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14:paraId="517C7310" w14:textId="77777777" w:rsidR="007C009A" w:rsidRPr="0061055C" w:rsidRDefault="007C009A" w:rsidP="00D87D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9"/>
                  <w:enabled/>
                  <w:calcOnExit w:val="0"/>
                  <w:textInput/>
                </w:ffData>
              </w:fldChar>
            </w:r>
            <w:bookmarkStart w:id="2" w:name="Text139"/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2978" w:type="dxa"/>
            <w:gridSpan w:val="2"/>
            <w:tcBorders>
              <w:top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57089A" w14:textId="77777777" w:rsidR="007C009A" w:rsidRPr="0061055C" w:rsidRDefault="007C009A" w:rsidP="00D87D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</w:p>
        </w:tc>
      </w:tr>
      <w:tr w:rsidR="009453CF" w:rsidRPr="0061055C" w14:paraId="0298CA58" w14:textId="77777777" w:rsidTr="009453CF">
        <w:trPr>
          <w:cantSplit/>
          <w:trHeight w:hRule="exact" w:val="284"/>
        </w:trPr>
        <w:tc>
          <w:tcPr>
            <w:tcW w:w="935" w:type="dxa"/>
            <w:gridSpan w:val="2"/>
            <w:vMerge/>
            <w:tcBorders>
              <w:left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4D1D226" w14:textId="77777777" w:rsidR="007C009A" w:rsidRPr="0061055C" w:rsidRDefault="007C009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left w:val="nil"/>
            </w:tcBorders>
          </w:tcPr>
          <w:p w14:paraId="6077FA22" w14:textId="77777777" w:rsidR="007C009A" w:rsidRPr="0061055C" w:rsidRDefault="007C009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5C3CDA1" w14:textId="77777777" w:rsidR="007C009A" w:rsidRPr="0061055C" w:rsidRDefault="007C009A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</w:tcPr>
          <w:p w14:paraId="73B48D2D" w14:textId="77777777" w:rsidR="007C009A" w:rsidRPr="0061055C" w:rsidRDefault="007C009A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2"/>
                  <w:enabled/>
                  <w:calcOnExit w:val="0"/>
                  <w:textInput/>
                </w:ffData>
              </w:fldChar>
            </w:r>
            <w:bookmarkStart w:id="3" w:name="Text132"/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2977" w:type="dxa"/>
            <w:gridSpan w:val="5"/>
            <w:tcBorders>
              <w:left w:val="single" w:sz="4" w:space="0" w:color="auto"/>
            </w:tcBorders>
          </w:tcPr>
          <w:p w14:paraId="7098E291" w14:textId="77777777" w:rsidR="007C009A" w:rsidRPr="0061055C" w:rsidRDefault="007C009A" w:rsidP="00D87D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3438D22F" w14:textId="77777777" w:rsidR="007C009A" w:rsidRPr="0061055C" w:rsidRDefault="007C009A" w:rsidP="00D87D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4"/>
                  <w:enabled/>
                  <w:calcOnExit w:val="0"/>
                  <w:textInput/>
                </w:ffData>
              </w:fldChar>
            </w:r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</w:p>
        </w:tc>
        <w:tc>
          <w:tcPr>
            <w:tcW w:w="297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E41225" w14:textId="77777777" w:rsidR="007C009A" w:rsidRPr="0061055C" w:rsidRDefault="007C009A" w:rsidP="00D87D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2"/>
                  <w:enabled/>
                  <w:calcOnExit w:val="0"/>
                  <w:textInput/>
                </w:ffData>
              </w:fldChar>
            </w:r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</w:p>
        </w:tc>
      </w:tr>
      <w:tr w:rsidR="007C009A" w:rsidRPr="0061055C" w14:paraId="3E42799A" w14:textId="77777777" w:rsidTr="009453CF">
        <w:trPr>
          <w:cantSplit/>
          <w:trHeight w:val="760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3A974E97" w14:textId="77777777" w:rsidR="007C009A" w:rsidRPr="0061055C" w:rsidRDefault="007C009A" w:rsidP="005E7D62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>Leg no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9AEBF4E" w14:textId="77777777" w:rsidR="007C009A" w:rsidRPr="0061055C" w:rsidRDefault="007C009A" w:rsidP="00080075">
            <w:pPr>
              <w:rPr>
                <w:b/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Start of leg:</w:t>
            </w:r>
          </w:p>
          <w:p w14:paraId="1FEDFE56" w14:textId="77777777" w:rsidR="009453CF" w:rsidRPr="0061055C" w:rsidRDefault="009453CF" w:rsidP="00B265E5">
            <w:pPr>
              <w:rPr>
                <w:b/>
                <w:sz w:val="18"/>
                <w:szCs w:val="18"/>
              </w:rPr>
            </w:pPr>
          </w:p>
          <w:p w14:paraId="0842EB68" w14:textId="77777777" w:rsidR="007C009A" w:rsidRPr="0061055C" w:rsidRDefault="007C009A" w:rsidP="00B265E5">
            <w:pPr>
              <w:rPr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Grid Ref’ &amp; place name</w:t>
            </w:r>
          </w:p>
        </w:tc>
        <w:tc>
          <w:tcPr>
            <w:tcW w:w="2268" w:type="dxa"/>
            <w:gridSpan w:val="3"/>
          </w:tcPr>
          <w:p w14:paraId="0A4DB72C" w14:textId="77777777" w:rsidR="007C009A" w:rsidRPr="0061055C" w:rsidRDefault="007C009A" w:rsidP="00080075">
            <w:pPr>
              <w:rPr>
                <w:b/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End of leg check point:</w:t>
            </w:r>
          </w:p>
          <w:p w14:paraId="6278C3E9" w14:textId="77777777" w:rsidR="009453CF" w:rsidRPr="0061055C" w:rsidRDefault="009453CF" w:rsidP="00B265E5">
            <w:pPr>
              <w:rPr>
                <w:b/>
                <w:sz w:val="18"/>
                <w:szCs w:val="18"/>
              </w:rPr>
            </w:pPr>
          </w:p>
          <w:p w14:paraId="4E00B2F0" w14:textId="77777777" w:rsidR="007C009A" w:rsidRPr="0061055C" w:rsidRDefault="007C009A" w:rsidP="00B265E5">
            <w:pPr>
              <w:rPr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Grid Ref’ &amp; place name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D6D3E" w14:textId="77777777" w:rsidR="007C009A" w:rsidRPr="0061055C" w:rsidRDefault="007C009A" w:rsidP="00B265E5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>Distance in km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B4A503" w14:textId="77777777" w:rsidR="007C009A" w:rsidRPr="0061055C" w:rsidRDefault="007C009A" w:rsidP="00B265E5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 xml:space="preserve">Height </w:t>
            </w:r>
          </w:p>
          <w:p w14:paraId="552B347D" w14:textId="77777777" w:rsidR="007C009A" w:rsidRPr="0061055C" w:rsidRDefault="007C009A" w:rsidP="00B265E5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 xml:space="preserve">climbed </w:t>
            </w:r>
          </w:p>
          <w:p w14:paraId="7589756D" w14:textId="77777777" w:rsidR="007C009A" w:rsidRPr="0061055C" w:rsidRDefault="007C009A" w:rsidP="00B265E5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>in m</w:t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56AC485" w14:textId="77777777" w:rsidR="007C009A" w:rsidRPr="0061055C" w:rsidRDefault="007C009A" w:rsidP="008D1E4D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>Time allowed for travel</w:t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C01E7C6" w14:textId="77777777" w:rsidR="007C009A" w:rsidRPr="0061055C" w:rsidRDefault="007C009A" w:rsidP="005E7D62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>Time for aim, rests or meals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0257F61" w14:textId="77777777" w:rsidR="007C009A" w:rsidRPr="0061055C" w:rsidRDefault="007C009A" w:rsidP="00B265E5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>Total time</w:t>
            </w:r>
          </w:p>
          <w:p w14:paraId="49948E05" w14:textId="77777777" w:rsidR="007C009A" w:rsidRPr="0061055C" w:rsidRDefault="007C009A" w:rsidP="00B265E5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>for leg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319313A" w14:textId="77777777" w:rsidR="007C009A" w:rsidRPr="0061055C" w:rsidRDefault="007C009A" w:rsidP="00196D73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 xml:space="preserve">Estimated time at end of leg 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8826EFC" w14:textId="77777777" w:rsidR="007C009A" w:rsidRPr="0061055C" w:rsidRDefault="007C009A" w:rsidP="00080075">
            <w:pPr>
              <w:rPr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Brief details of route to be followed.</w:t>
            </w:r>
          </w:p>
          <w:p w14:paraId="1EE8AF7D" w14:textId="77777777" w:rsidR="007C009A" w:rsidRPr="0061055C" w:rsidRDefault="007C009A" w:rsidP="00F1722F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A0FE23" w14:textId="77777777" w:rsidR="007C009A" w:rsidRPr="0061055C" w:rsidRDefault="007C009A" w:rsidP="00196D73">
            <w:pPr>
              <w:rPr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Escape to</w:t>
            </w:r>
            <w:r w:rsidR="0061055C">
              <w:rPr>
                <w:b/>
                <w:sz w:val="18"/>
                <w:szCs w:val="18"/>
              </w:rPr>
              <w:t>:</w:t>
            </w:r>
          </w:p>
        </w:tc>
      </w:tr>
      <w:tr w:rsidR="007C009A" w:rsidRPr="0061055C" w14:paraId="7456D9EC" w14:textId="77777777" w:rsidTr="0061055C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73FF093" w14:textId="77777777" w:rsidR="007C009A" w:rsidRPr="0061055C" w:rsidRDefault="007C009A" w:rsidP="00B265E5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>1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FCF2E6" w14:textId="3BFFAFD4" w:rsidR="007C009A" w:rsidRPr="0061055C" w:rsidRDefault="007C009A" w:rsidP="00B265E5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164791">
              <w:rPr>
                <w:sz w:val="22"/>
                <w:szCs w:val="22"/>
              </w:rPr>
              <w:t>300</w:t>
            </w:r>
            <w:r w:rsidR="00DB12B0">
              <w:rPr>
                <w:sz w:val="22"/>
                <w:szCs w:val="22"/>
              </w:rPr>
              <w:t xml:space="preserve"> </w:t>
            </w:r>
            <w:r w:rsidR="00DB12B0" w:rsidRPr="00DB12B0">
              <w:rPr>
                <w:sz w:val="22"/>
                <w:szCs w:val="22"/>
              </w:rPr>
              <w:t>080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24FF1D93" w14:textId="713E3D85" w:rsidR="007C009A" w:rsidRPr="0061055C" w:rsidRDefault="007C009A" w:rsidP="00B265E5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>
              <w:rPr>
                <w:sz w:val="20"/>
              </w:rPr>
              <w:t>Lyndhurst Central Car Park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6A1E56D5" w14:textId="0626CB1A" w:rsidR="007C009A" w:rsidRPr="0061055C" w:rsidRDefault="007C009A" w:rsidP="00D87D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DB12B0" w:rsidRPr="00DB12B0">
              <w:rPr>
                <w:sz w:val="22"/>
                <w:szCs w:val="22"/>
              </w:rPr>
              <w:t>304 081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28F61FB1" w14:textId="4BED6555" w:rsidR="007C009A" w:rsidRPr="0061055C" w:rsidRDefault="007C009A" w:rsidP="0061055C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>
              <w:rPr>
                <w:sz w:val="20"/>
              </w:rPr>
              <w:t>Boltons Bench Car Park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52A9BE0" w14:textId="43B28D4E" w:rsidR="007C009A" w:rsidRPr="0061055C" w:rsidRDefault="007C009A" w:rsidP="0061055C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>
              <w:rPr>
                <w:sz w:val="32"/>
                <w:szCs w:val="32"/>
              </w:rPr>
              <w:t>0.64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EAA9A4B" w14:textId="4FD29885" w:rsidR="007C009A" w:rsidRPr="0061055C" w:rsidRDefault="007C009A" w:rsidP="0061055C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>
              <w:rPr>
                <w:sz w:val="32"/>
                <w:szCs w:val="32"/>
              </w:rPr>
              <w:t>N/A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1EE18C0" w14:textId="77777777" w:rsidR="007C009A" w:rsidRPr="00910FAC" w:rsidRDefault="00910FAC" w:rsidP="0061055C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3827A3" w14:textId="77777777" w:rsidR="007C009A" w:rsidRPr="00910FAC" w:rsidRDefault="007C009A" w:rsidP="0061055C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55604C" w14:textId="77777777" w:rsidR="007C009A" w:rsidRPr="00910FAC" w:rsidRDefault="007C009A" w:rsidP="0061055C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D5C2A6A" w14:textId="77777777" w:rsidR="007C009A" w:rsidRPr="00910FAC" w:rsidRDefault="007C009A" w:rsidP="0061055C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3D3E014" w14:textId="7DD1DC23" w:rsidR="007C009A" w:rsidRPr="0061055C" w:rsidRDefault="007C009A" w:rsidP="00B265E5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9922B6">
              <w:rPr>
                <w:sz w:val="20"/>
              </w:rPr>
              <w:t xml:space="preserve">Head N to high street, E along high street, south at B road into </w:t>
            </w:r>
            <w:r w:rsidR="0080460B">
              <w:rPr>
                <w:sz w:val="20"/>
              </w:rPr>
              <w:t>Open Moorland, enter car park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2482241" w14:textId="6D8F21F0" w:rsidR="007C009A" w:rsidRPr="0061055C" w:rsidRDefault="007C009A" w:rsidP="00B265E5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80460B">
              <w:rPr>
                <w:noProof/>
                <w:sz w:val="20"/>
              </w:rPr>
              <w:t>Retrace route to Lyndhurst</w:t>
            </w:r>
            <w:r w:rsidRPr="0061055C">
              <w:rPr>
                <w:sz w:val="20"/>
              </w:rPr>
              <w:fldChar w:fldCharType="end"/>
            </w:r>
          </w:p>
        </w:tc>
      </w:tr>
      <w:tr w:rsidR="0061055C" w:rsidRPr="0061055C" w14:paraId="589BF429" w14:textId="77777777" w:rsidTr="009570F2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F3296C" w14:textId="77777777" w:rsidR="0061055C" w:rsidRPr="0061055C" w:rsidRDefault="0061055C" w:rsidP="00957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88E34A" w14:textId="2F789A38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164791">
              <w:rPr>
                <w:sz w:val="22"/>
                <w:szCs w:val="22"/>
              </w:rPr>
              <w:t>304</w:t>
            </w:r>
            <w:r w:rsidR="00DB12B0">
              <w:rPr>
                <w:sz w:val="22"/>
                <w:szCs w:val="22"/>
              </w:rPr>
              <w:t xml:space="preserve"> </w:t>
            </w:r>
            <w:r w:rsidR="00DB12B0" w:rsidRPr="00DB12B0">
              <w:rPr>
                <w:sz w:val="22"/>
                <w:szCs w:val="22"/>
              </w:rPr>
              <w:t>081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6F843332" w14:textId="6BC606F5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 w:rsidRPr="00DB12B0">
              <w:rPr>
                <w:sz w:val="20"/>
              </w:rPr>
              <w:t>Boltons Bench Car Park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3DACF089" w14:textId="30F1B8F7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DB12B0" w:rsidRPr="00DB12B0">
              <w:rPr>
                <w:sz w:val="22"/>
                <w:szCs w:val="22"/>
              </w:rPr>
              <w:t>315 077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2E949CD9" w14:textId="0CE058C3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>
              <w:rPr>
                <w:sz w:val="20"/>
              </w:rPr>
              <w:t>Fork at end of Ridge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6520BF3" w14:textId="37E99492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>
              <w:rPr>
                <w:sz w:val="32"/>
                <w:szCs w:val="32"/>
              </w:rPr>
              <w:t>1.18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A117F5" w14:textId="0102366F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 w:rsidRPr="009922B6">
              <w:rPr>
                <w:sz w:val="32"/>
                <w:szCs w:val="32"/>
              </w:rPr>
              <w:t>N/A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320F211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1F32467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7C88665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2D897A7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A3E95AB" w14:textId="77777777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E009D35" w14:textId="77777777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</w:tr>
      <w:tr w:rsidR="0061055C" w:rsidRPr="0061055C" w14:paraId="76E89754" w14:textId="77777777" w:rsidTr="009570F2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1F2B709" w14:textId="77777777" w:rsidR="0061055C" w:rsidRPr="0061055C" w:rsidRDefault="0061055C" w:rsidP="00957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764D4ED" w14:textId="0DDF5E24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164791">
              <w:rPr>
                <w:sz w:val="22"/>
                <w:szCs w:val="22"/>
              </w:rPr>
              <w:t>315</w:t>
            </w:r>
            <w:r w:rsidR="00DB12B0">
              <w:rPr>
                <w:sz w:val="22"/>
                <w:szCs w:val="22"/>
              </w:rPr>
              <w:t xml:space="preserve"> </w:t>
            </w:r>
            <w:r w:rsidR="00DB12B0" w:rsidRPr="00DB12B0">
              <w:rPr>
                <w:sz w:val="22"/>
                <w:szCs w:val="22"/>
              </w:rPr>
              <w:t>077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424936EE" w14:textId="3DB9AFBB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 w:rsidRPr="00DB12B0">
              <w:rPr>
                <w:sz w:val="20"/>
              </w:rPr>
              <w:t>Fork at end of Ridge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0DCD1019" w14:textId="441DE2EF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DB12B0" w:rsidRPr="00DB12B0">
              <w:rPr>
                <w:sz w:val="22"/>
                <w:szCs w:val="22"/>
              </w:rPr>
              <w:t>328 075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0EEF3513" w14:textId="30215D09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>
              <w:rPr>
                <w:sz w:val="20"/>
              </w:rPr>
              <w:t>Minor Path Cross Roads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9D3D0E7" w14:textId="03FB0136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>
              <w:rPr>
                <w:sz w:val="32"/>
                <w:szCs w:val="32"/>
              </w:rPr>
              <w:t>1.48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E01EDD6" w14:textId="432B55A8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 w:rsidRPr="009922B6">
              <w:rPr>
                <w:sz w:val="32"/>
                <w:szCs w:val="32"/>
              </w:rPr>
              <w:t>N/A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B0DDBE5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DB9C006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A088C3C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89C90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09AEDB8" w14:textId="77777777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29E8887" w14:textId="77777777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</w:tr>
      <w:tr w:rsidR="0061055C" w:rsidRPr="0061055C" w14:paraId="19119BC0" w14:textId="77777777" w:rsidTr="009570F2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026E1F" w14:textId="77777777" w:rsidR="0061055C" w:rsidRPr="0061055C" w:rsidRDefault="0061055C" w:rsidP="00957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4777CB" w14:textId="10B03FDE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164791">
              <w:rPr>
                <w:sz w:val="22"/>
                <w:szCs w:val="22"/>
              </w:rPr>
              <w:t>328</w:t>
            </w:r>
            <w:r w:rsidR="00DB12B0">
              <w:rPr>
                <w:sz w:val="22"/>
                <w:szCs w:val="22"/>
              </w:rPr>
              <w:t xml:space="preserve"> </w:t>
            </w:r>
            <w:r w:rsidR="00DB12B0" w:rsidRPr="00DB12B0">
              <w:rPr>
                <w:sz w:val="22"/>
                <w:szCs w:val="22"/>
              </w:rPr>
              <w:t>075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5CCBB376" w14:textId="035DFA5F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 w:rsidRPr="00DB12B0">
              <w:rPr>
                <w:sz w:val="20"/>
              </w:rPr>
              <w:t>Minor Path Cross Roads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0DB09481" w14:textId="1C1898F2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DB12B0" w:rsidRPr="00DB12B0">
              <w:rPr>
                <w:sz w:val="22"/>
                <w:szCs w:val="22"/>
              </w:rPr>
              <w:t>338 079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4A3DDC26" w14:textId="33AE22A2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 w:rsidRPr="00DB12B0">
              <w:rPr>
                <w:sz w:val="20"/>
              </w:rPr>
              <w:t>Cross Roads 50m after trees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2337BFD" w14:textId="569A1740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>
              <w:rPr>
                <w:sz w:val="32"/>
                <w:szCs w:val="32"/>
              </w:rPr>
              <w:t>1.24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C287F1D" w14:textId="0242C1B5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 w:rsidRPr="009922B6">
              <w:rPr>
                <w:sz w:val="32"/>
                <w:szCs w:val="32"/>
              </w:rPr>
              <w:t>N/A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8A14C15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EF0A595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10D2ACF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1300D69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7F302F" w14:textId="77777777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968805F" w14:textId="77777777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</w:tr>
      <w:tr w:rsidR="0061055C" w:rsidRPr="0061055C" w14:paraId="2313001A" w14:textId="77777777" w:rsidTr="009570F2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390C30E" w14:textId="77777777" w:rsidR="0061055C" w:rsidRPr="0061055C" w:rsidRDefault="0061055C" w:rsidP="00957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97D3AA" w14:textId="3E87DC57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164791">
              <w:rPr>
                <w:sz w:val="22"/>
                <w:szCs w:val="22"/>
              </w:rPr>
              <w:t>338</w:t>
            </w:r>
            <w:r w:rsidR="00DB12B0">
              <w:rPr>
                <w:sz w:val="22"/>
                <w:szCs w:val="22"/>
              </w:rPr>
              <w:t xml:space="preserve"> </w:t>
            </w:r>
            <w:r w:rsidR="00DB12B0" w:rsidRPr="00DB12B0">
              <w:rPr>
                <w:sz w:val="22"/>
                <w:szCs w:val="22"/>
              </w:rPr>
              <w:t>079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22A009F6" w14:textId="53231D67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 w:rsidRPr="00DB12B0">
              <w:rPr>
                <w:sz w:val="20"/>
              </w:rPr>
              <w:t>Cross Roads 50m after trees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70AAD6BD" w14:textId="415DBABF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DB12B0" w:rsidRPr="00DB12B0">
              <w:rPr>
                <w:sz w:val="22"/>
                <w:szCs w:val="22"/>
              </w:rPr>
              <w:t>345 076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64FD0F96" w14:textId="68E6B78F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 w:rsidRPr="00DB12B0">
              <w:rPr>
                <w:sz w:val="20"/>
              </w:rPr>
              <w:t>Cross Roads 50m before railway crossing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B4BE24E" w14:textId="133CABD0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>
              <w:rPr>
                <w:sz w:val="32"/>
                <w:szCs w:val="32"/>
              </w:rPr>
              <w:t>0.9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935AAFF" w14:textId="6BBD595C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 w:rsidRPr="009922B6">
              <w:rPr>
                <w:sz w:val="32"/>
                <w:szCs w:val="32"/>
              </w:rPr>
              <w:t>N/A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AEDB840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CC25142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5B41AEF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97A0103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85C728" w14:textId="77777777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35EEB3" w14:textId="77777777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</w:tr>
      <w:tr w:rsidR="0061055C" w:rsidRPr="0061055C" w14:paraId="7303B0FA" w14:textId="77777777" w:rsidTr="009570F2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AF7AC54" w14:textId="77777777" w:rsidR="0061055C" w:rsidRPr="0061055C" w:rsidRDefault="0061055C" w:rsidP="00957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A9AE5E8" w14:textId="0A038A7F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164791">
              <w:rPr>
                <w:sz w:val="22"/>
                <w:szCs w:val="22"/>
              </w:rPr>
              <w:t>345</w:t>
            </w:r>
            <w:r w:rsidR="00DB12B0">
              <w:rPr>
                <w:sz w:val="22"/>
                <w:szCs w:val="22"/>
              </w:rPr>
              <w:t xml:space="preserve"> </w:t>
            </w:r>
            <w:r w:rsidR="00DB12B0" w:rsidRPr="00DB12B0">
              <w:rPr>
                <w:sz w:val="22"/>
                <w:szCs w:val="22"/>
              </w:rPr>
              <w:t>076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2372FBDB" w14:textId="34C67D88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 w:rsidRPr="00DB12B0">
              <w:rPr>
                <w:sz w:val="20"/>
              </w:rPr>
              <w:t>Cross Roads 50m before railway crossing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0D34BCBB" w14:textId="7DD11559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DB12B0" w:rsidRPr="00DB12B0">
              <w:rPr>
                <w:sz w:val="22"/>
                <w:szCs w:val="22"/>
              </w:rPr>
              <w:t>356 068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3B38FFF1" w14:textId="131559A0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>
              <w:rPr>
                <w:sz w:val="20"/>
              </w:rPr>
              <w:t>Path Junction on High Ground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4BF8843" w14:textId="12935626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>
              <w:rPr>
                <w:sz w:val="32"/>
                <w:szCs w:val="32"/>
              </w:rPr>
              <w:t>1.91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2DB1F4D" w14:textId="5B1F44D6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 w:rsidRPr="009922B6">
              <w:rPr>
                <w:sz w:val="32"/>
                <w:szCs w:val="32"/>
              </w:rPr>
              <w:t>N/A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B4C7FD8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D18E7C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253FF31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B71D3F8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DD8A6A" w14:textId="77777777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13DC9F" w14:textId="77777777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</w:tr>
      <w:tr w:rsidR="0061055C" w:rsidRPr="0061055C" w14:paraId="528CCB38" w14:textId="77777777" w:rsidTr="009570F2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A95257" w14:textId="77777777" w:rsidR="0061055C" w:rsidRPr="0061055C" w:rsidRDefault="0061055C" w:rsidP="00957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DC8C69F" w14:textId="54775105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9922B6" w:rsidRPr="009922B6">
              <w:rPr>
                <w:sz w:val="22"/>
                <w:szCs w:val="22"/>
              </w:rPr>
              <w:t>356</w:t>
            </w:r>
            <w:r w:rsidR="00DB12B0">
              <w:rPr>
                <w:sz w:val="22"/>
                <w:szCs w:val="22"/>
              </w:rPr>
              <w:t xml:space="preserve"> </w:t>
            </w:r>
            <w:r w:rsidR="00DB12B0" w:rsidRPr="00DB12B0">
              <w:rPr>
                <w:sz w:val="22"/>
                <w:szCs w:val="22"/>
              </w:rPr>
              <w:t>068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2A7894B5" w14:textId="27B4FE79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 w:rsidRPr="00DB12B0">
              <w:rPr>
                <w:sz w:val="20"/>
              </w:rPr>
              <w:t>Path Junction on High Ground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6EEDC083" w14:textId="0D4CEF37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DB12B0" w:rsidRPr="00DB12B0">
              <w:rPr>
                <w:sz w:val="22"/>
                <w:szCs w:val="22"/>
              </w:rPr>
              <w:t>364 063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31FF5CD9" w14:textId="11A70435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>
              <w:rPr>
                <w:sz w:val="20"/>
              </w:rPr>
              <w:t>Car Park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99C308" w14:textId="39E0A9A9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>
              <w:rPr>
                <w:sz w:val="32"/>
                <w:szCs w:val="32"/>
              </w:rPr>
              <w:t>0.96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1DBC75A" w14:textId="42C10B4D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 w:rsidRPr="009922B6">
              <w:rPr>
                <w:sz w:val="32"/>
                <w:szCs w:val="32"/>
              </w:rPr>
              <w:t>N/A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77B7914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E09C47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1D8297C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BC3DC9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9B034A" w14:textId="77777777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1D9FB5B" w14:textId="77777777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</w:tr>
      <w:tr w:rsidR="0061055C" w:rsidRPr="0061055C" w14:paraId="58C01DFD" w14:textId="77777777" w:rsidTr="009570F2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5CF23D" w14:textId="77777777" w:rsidR="0061055C" w:rsidRPr="0061055C" w:rsidRDefault="0061055C" w:rsidP="00957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EC618A1" w14:textId="5DBC5665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9922B6" w:rsidRPr="009922B6">
              <w:rPr>
                <w:sz w:val="22"/>
                <w:szCs w:val="22"/>
              </w:rPr>
              <w:t>364</w:t>
            </w:r>
            <w:r w:rsidR="00DB12B0">
              <w:rPr>
                <w:sz w:val="22"/>
                <w:szCs w:val="22"/>
              </w:rPr>
              <w:t xml:space="preserve"> </w:t>
            </w:r>
            <w:r w:rsidR="00DB12B0" w:rsidRPr="00DB12B0">
              <w:rPr>
                <w:sz w:val="22"/>
                <w:szCs w:val="22"/>
              </w:rPr>
              <w:t>063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20ABA5BE" w14:textId="64CD2514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>
              <w:rPr>
                <w:sz w:val="20"/>
              </w:rPr>
              <w:t>Car Park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740227E9" w14:textId="4A85FF95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9922B6">
              <w:rPr>
                <w:sz w:val="22"/>
                <w:szCs w:val="22"/>
              </w:rPr>
              <w:t>366</w:t>
            </w:r>
            <w:r w:rsidR="00DB12B0">
              <w:rPr>
                <w:sz w:val="22"/>
                <w:szCs w:val="22"/>
              </w:rPr>
              <w:t xml:space="preserve"> 057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11C21733" w14:textId="268FA2D9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>
              <w:rPr>
                <w:sz w:val="20"/>
              </w:rPr>
              <w:t>Ferny Crofts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0B540" w14:textId="728EF14F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>
              <w:rPr>
                <w:sz w:val="32"/>
                <w:szCs w:val="32"/>
              </w:rPr>
              <w:t>0.66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C363B27" w14:textId="7D4FD9B6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 w:rsidRPr="009922B6">
              <w:rPr>
                <w:sz w:val="32"/>
                <w:szCs w:val="32"/>
              </w:rPr>
              <w:t>N/A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7883E61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0CDE8B4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6651695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F20401F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348D7FB" w14:textId="77777777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C926F2E" w14:textId="77777777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</w:tr>
      <w:tr w:rsidR="009453CF" w:rsidRPr="0061055C" w14:paraId="041891AE" w14:textId="77777777" w:rsidTr="0061055C">
        <w:trPr>
          <w:cantSplit/>
          <w:trHeight w:hRule="exact" w:val="707"/>
        </w:trPr>
        <w:tc>
          <w:tcPr>
            <w:tcW w:w="4053" w:type="dxa"/>
            <w:gridSpan w:val="4"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D4B4A6D" w14:textId="77777777" w:rsidR="009453CF" w:rsidRPr="0061055C" w:rsidRDefault="009453CF" w:rsidP="009453CF">
            <w:pPr>
              <w:rPr>
                <w:b/>
                <w:sz w:val="17"/>
                <w:szCs w:val="17"/>
              </w:rPr>
            </w:pPr>
            <w:r w:rsidRPr="0061055C">
              <w:rPr>
                <w:b/>
                <w:sz w:val="17"/>
                <w:szCs w:val="17"/>
              </w:rPr>
              <w:t>Bronze: 6 hours, minimum 3 hours journeying.</w:t>
            </w:r>
          </w:p>
          <w:p w14:paraId="2C73176F" w14:textId="77777777" w:rsidR="009453CF" w:rsidRPr="0061055C" w:rsidRDefault="009453CF" w:rsidP="009453CF">
            <w:pPr>
              <w:rPr>
                <w:b/>
                <w:sz w:val="17"/>
                <w:szCs w:val="17"/>
              </w:rPr>
            </w:pPr>
            <w:r w:rsidRPr="0061055C">
              <w:rPr>
                <w:b/>
                <w:sz w:val="17"/>
                <w:szCs w:val="17"/>
              </w:rPr>
              <w:t>Silver: 7 hours, minimum 3.5 hours journeying.</w:t>
            </w:r>
          </w:p>
          <w:p w14:paraId="5656BD03" w14:textId="77777777" w:rsidR="009453CF" w:rsidRPr="0061055C" w:rsidRDefault="009453CF" w:rsidP="009453CF">
            <w:pPr>
              <w:rPr>
                <w:b/>
                <w:sz w:val="17"/>
                <w:szCs w:val="17"/>
              </w:rPr>
            </w:pPr>
            <w:r w:rsidRPr="0061055C">
              <w:rPr>
                <w:b/>
                <w:sz w:val="17"/>
                <w:szCs w:val="17"/>
              </w:rPr>
              <w:t>Gold: 8 hours, minimum 4 hours of journeying.</w:t>
            </w:r>
          </w:p>
        </w:tc>
        <w:tc>
          <w:tcPr>
            <w:tcW w:w="85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89E0510" w14:textId="77777777" w:rsidR="009453CF" w:rsidRPr="0061055C" w:rsidRDefault="009453CF" w:rsidP="007C009A">
            <w:r w:rsidRPr="0061055C">
              <w:rPr>
                <w:b/>
                <w:sz w:val="18"/>
                <w:szCs w:val="18"/>
              </w:rPr>
              <w:t>Totals: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1352302" w14:textId="411A0210" w:rsidR="009453CF" w:rsidRPr="0061055C" w:rsidRDefault="0061055C" w:rsidP="0061055C">
            <w:pPr>
              <w:jc w:val="center"/>
              <w:rPr>
                <w:b/>
                <w:sz w:val="18"/>
                <w:szCs w:val="18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>
              <w:rPr>
                <w:sz w:val="32"/>
                <w:szCs w:val="32"/>
              </w:rPr>
              <w:t>8.97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E8CE8A8" w14:textId="6D00FA59" w:rsidR="009453CF" w:rsidRPr="0061055C" w:rsidRDefault="0061055C" w:rsidP="0061055C">
            <w:pPr>
              <w:jc w:val="center"/>
              <w:rPr>
                <w:sz w:val="18"/>
                <w:szCs w:val="18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 w:rsidRPr="009922B6">
              <w:rPr>
                <w:sz w:val="32"/>
                <w:szCs w:val="32"/>
              </w:rPr>
              <w:t>N/A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EC64234" w14:textId="77777777" w:rsidR="009453CF" w:rsidRPr="00910FAC" w:rsidRDefault="0061055C" w:rsidP="0061055C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E6C88A" w14:textId="77777777" w:rsidR="009453CF" w:rsidRPr="00910FAC" w:rsidRDefault="0061055C" w:rsidP="0061055C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EA83585" w14:textId="77777777" w:rsidR="009453CF" w:rsidRPr="00910FAC" w:rsidRDefault="0061055C" w:rsidP="0061055C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619EB8F" w14:textId="77777777" w:rsidR="009453CF" w:rsidRPr="0061055C" w:rsidRDefault="009453CF" w:rsidP="0061055C">
            <w:pPr>
              <w:jc w:val="center"/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Finish time </w:t>
            </w:r>
            <w:r w:rsidR="0061055C" w:rsidRPr="0061055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="0061055C" w:rsidRPr="0061055C">
              <w:rPr>
                <w:sz w:val="28"/>
                <w:szCs w:val="28"/>
              </w:rPr>
              <w:instrText xml:space="preserve"> FORMTEXT </w:instrText>
            </w:r>
            <w:r w:rsidR="0061055C" w:rsidRPr="0061055C">
              <w:rPr>
                <w:sz w:val="28"/>
                <w:szCs w:val="28"/>
              </w:rPr>
            </w:r>
            <w:r w:rsidR="0061055C" w:rsidRPr="0061055C">
              <w:rPr>
                <w:sz w:val="28"/>
                <w:szCs w:val="28"/>
              </w:rPr>
              <w:fldChar w:fldCharType="separate"/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="0061055C" w:rsidRPr="0061055C">
              <w:rPr>
                <w:sz w:val="28"/>
                <w:szCs w:val="28"/>
              </w:rPr>
              <w:fldChar w:fldCharType="end"/>
            </w:r>
          </w:p>
        </w:tc>
        <w:tc>
          <w:tcPr>
            <w:tcW w:w="59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6EA84A" w14:textId="77777777" w:rsidR="009453CF" w:rsidRPr="0061055C" w:rsidRDefault="009453CF" w:rsidP="007C009A">
            <w:pPr>
              <w:rPr>
                <w:b/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Team Supervisor’s name, location and Tel No:</w:t>
            </w:r>
          </w:p>
          <w:p w14:paraId="7F3AE277" w14:textId="77777777" w:rsidR="009453CF" w:rsidRPr="0061055C" w:rsidRDefault="009453CF" w:rsidP="007C009A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</w:p>
          <w:p w14:paraId="110EE94B" w14:textId="77777777" w:rsidR="009453CF" w:rsidRPr="0061055C" w:rsidRDefault="009453CF" w:rsidP="005E7D62">
            <w:pPr>
              <w:rPr>
                <w:sz w:val="18"/>
                <w:szCs w:val="18"/>
              </w:rPr>
            </w:pPr>
          </w:p>
        </w:tc>
      </w:tr>
    </w:tbl>
    <w:p w14:paraId="3D9972DD" w14:textId="77777777" w:rsidR="00C50778" w:rsidRPr="00C50778" w:rsidRDefault="00C50778" w:rsidP="00D87DF2">
      <w:pPr>
        <w:rPr>
          <w:rFonts w:cs="Tahoma"/>
          <w:sz w:val="4"/>
          <w:szCs w:val="4"/>
        </w:rPr>
      </w:pPr>
    </w:p>
    <w:p w14:paraId="42D85A08" w14:textId="77777777" w:rsidR="00C50778" w:rsidRPr="005E0487" w:rsidRDefault="00C50778" w:rsidP="00C50778">
      <w:pPr>
        <w:jc w:val="center"/>
        <w:rPr>
          <w:rFonts w:cs="Tahoma"/>
          <w:sz w:val="22"/>
          <w:szCs w:val="22"/>
        </w:rPr>
      </w:pPr>
      <w:r w:rsidRPr="005E0487">
        <w:rPr>
          <w:rFonts w:cs="Tahoma"/>
          <w:sz w:val="22"/>
          <w:szCs w:val="22"/>
        </w:rPr>
        <w:t xml:space="preserve">For expert kit advice, the DofE Kit Guide, the DofE Kit List and information about The DofE Reward Card </w:t>
      </w:r>
      <w:r w:rsidR="00196D73">
        <w:rPr>
          <w:rFonts w:cs="Tahoma"/>
          <w:sz w:val="22"/>
          <w:szCs w:val="22"/>
        </w:rPr>
        <w:t xml:space="preserve">discount </w:t>
      </w:r>
      <w:r w:rsidRPr="005E0487">
        <w:rPr>
          <w:rFonts w:cs="Tahoma"/>
          <w:sz w:val="22"/>
          <w:szCs w:val="22"/>
        </w:rPr>
        <w:t xml:space="preserve">visit </w:t>
      </w:r>
      <w:hyperlink r:id="rId10" w:history="1">
        <w:r w:rsidRPr="005E0487">
          <w:rPr>
            <w:rStyle w:val="Hyperlink"/>
            <w:rFonts w:cs="Tahoma"/>
            <w:b/>
            <w:color w:val="auto"/>
            <w:sz w:val="22"/>
            <w:szCs w:val="22"/>
          </w:rPr>
          <w:t>www.DofEShopping.org</w:t>
        </w:r>
      </w:hyperlink>
      <w:r w:rsidR="00211249">
        <w:rPr>
          <w:rFonts w:cs="Tahoma"/>
          <w:b/>
          <w:sz w:val="22"/>
          <w:szCs w:val="22"/>
        </w:rPr>
        <w:t xml:space="preserve">        </w:t>
      </w:r>
      <w:r w:rsidR="004C2192">
        <w:rPr>
          <w:rFonts w:cs="Tahoma"/>
          <w:b/>
          <w:sz w:val="22"/>
          <w:szCs w:val="22"/>
        </w:rPr>
        <w:t xml:space="preserve"> </w:t>
      </w:r>
      <w:r w:rsidR="007C009A">
        <w:rPr>
          <w:rFonts w:cs="Tahoma"/>
          <w:b/>
          <w:color w:val="808080" w:themeColor="background1" w:themeShade="80"/>
          <w:sz w:val="14"/>
          <w:szCs w:val="14"/>
        </w:rPr>
        <w:t>Mar</w:t>
      </w:r>
      <w:r w:rsidR="00211249" w:rsidRPr="00211249">
        <w:rPr>
          <w:rFonts w:cs="Tahoma"/>
          <w:b/>
          <w:color w:val="808080" w:themeColor="background1" w:themeShade="80"/>
          <w:sz w:val="14"/>
          <w:szCs w:val="14"/>
        </w:rPr>
        <w:t xml:space="preserve"> 2015</w:t>
      </w:r>
    </w:p>
    <w:sectPr w:rsidR="00C50778" w:rsidRPr="005E0487" w:rsidSect="00BA5057">
      <w:pgSz w:w="16838" w:h="11906" w:orient="landscape" w:code="9"/>
      <w:pgMar w:top="142" w:right="395" w:bottom="142" w:left="567" w:header="28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CAB4B" w14:textId="77777777" w:rsidR="004E388E" w:rsidRDefault="004E388E" w:rsidP="00B265E5">
      <w:pPr>
        <w:pStyle w:val="Header"/>
      </w:pPr>
      <w:r>
        <w:separator/>
      </w:r>
    </w:p>
  </w:endnote>
  <w:endnote w:type="continuationSeparator" w:id="0">
    <w:p w14:paraId="6B9A6BE2" w14:textId="77777777" w:rsidR="004E388E" w:rsidRDefault="004E388E" w:rsidP="00B265E5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1DEF2" w14:textId="77777777" w:rsidR="004E388E" w:rsidRDefault="004E388E" w:rsidP="00B265E5">
      <w:pPr>
        <w:pStyle w:val="Header"/>
      </w:pPr>
      <w:r>
        <w:separator/>
      </w:r>
    </w:p>
  </w:footnote>
  <w:footnote w:type="continuationSeparator" w:id="0">
    <w:p w14:paraId="19F71583" w14:textId="77777777" w:rsidR="004E388E" w:rsidRDefault="004E388E" w:rsidP="00B265E5">
      <w:pPr>
        <w:pStyle w:val="Header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E683C"/>
    <w:multiLevelType w:val="hybridMultilevel"/>
    <w:tmpl w:val="0B307750"/>
    <w:lvl w:ilvl="0" w:tplc="71FA1A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forms" w:enforcement="1"/>
  <w:defaultTabStop w:val="720"/>
  <w:drawingGridHorizontalSpacing w:val="57"/>
  <w:drawingGridVerticalSpacing w:val="57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D2"/>
    <w:rsid w:val="00080075"/>
    <w:rsid w:val="000E0DDD"/>
    <w:rsid w:val="00104296"/>
    <w:rsid w:val="00130F92"/>
    <w:rsid w:val="001636D3"/>
    <w:rsid w:val="00164791"/>
    <w:rsid w:val="0019311B"/>
    <w:rsid w:val="00196D73"/>
    <w:rsid w:val="001F035B"/>
    <w:rsid w:val="0020752F"/>
    <w:rsid w:val="00211249"/>
    <w:rsid w:val="00225438"/>
    <w:rsid w:val="00287CC3"/>
    <w:rsid w:val="00372038"/>
    <w:rsid w:val="0037411E"/>
    <w:rsid w:val="003C71FE"/>
    <w:rsid w:val="003E052C"/>
    <w:rsid w:val="003F3736"/>
    <w:rsid w:val="004C2192"/>
    <w:rsid w:val="004E388E"/>
    <w:rsid w:val="00505F7C"/>
    <w:rsid w:val="00583827"/>
    <w:rsid w:val="005E0487"/>
    <w:rsid w:val="005E7D62"/>
    <w:rsid w:val="0061055C"/>
    <w:rsid w:val="00626ABD"/>
    <w:rsid w:val="006948C9"/>
    <w:rsid w:val="007766C5"/>
    <w:rsid w:val="007B51EF"/>
    <w:rsid w:val="007C009A"/>
    <w:rsid w:val="007C4B79"/>
    <w:rsid w:val="0080460B"/>
    <w:rsid w:val="00812E16"/>
    <w:rsid w:val="008A7D92"/>
    <w:rsid w:val="008C0D6A"/>
    <w:rsid w:val="008D1E4D"/>
    <w:rsid w:val="00905900"/>
    <w:rsid w:val="00910FAC"/>
    <w:rsid w:val="009453CF"/>
    <w:rsid w:val="009577BC"/>
    <w:rsid w:val="009922B6"/>
    <w:rsid w:val="009B7BD7"/>
    <w:rsid w:val="009C42CE"/>
    <w:rsid w:val="009D329F"/>
    <w:rsid w:val="009F1DD2"/>
    <w:rsid w:val="00A37468"/>
    <w:rsid w:val="00A53134"/>
    <w:rsid w:val="00A64FCE"/>
    <w:rsid w:val="00B265E5"/>
    <w:rsid w:val="00BA5057"/>
    <w:rsid w:val="00C2109A"/>
    <w:rsid w:val="00C50778"/>
    <w:rsid w:val="00D1708F"/>
    <w:rsid w:val="00D63B85"/>
    <w:rsid w:val="00D87DF2"/>
    <w:rsid w:val="00DB12B0"/>
    <w:rsid w:val="00E463E3"/>
    <w:rsid w:val="00EC4AD7"/>
    <w:rsid w:val="00F42DD8"/>
    <w:rsid w:val="00F56E14"/>
    <w:rsid w:val="00F85A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60907BD9"/>
  <w15:docId w15:val="{6F518351-623D-4F24-8D22-4390BD91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F1DD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F1DD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0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507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9B7B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7BD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DofEShopping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ichard.White.DOEHQ\Local%20Settings\Temporary%20Internet%20Files\OLK5\Route%20Ca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53F66-BDF0-4F20-AC67-E67B0E81C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Route Card</Template>
  <TotalTime>17</TotalTime>
  <Pages>1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AIM OF EXPEDITION:</vt:lpstr>
    </vt:vector>
  </TitlesOfParts>
  <Company>HQ LAND</Company>
  <LinksUpToDate>false</LinksUpToDate>
  <CharactersWithSpaces>3853</CharactersWithSpaces>
  <SharedDoc>false</SharedDoc>
  <HLinks>
    <vt:vector size="6" baseType="variant">
      <vt:variant>
        <vt:i4>5439502</vt:i4>
      </vt:variant>
      <vt:variant>
        <vt:i4>-1</vt:i4>
      </vt:variant>
      <vt:variant>
        <vt:i4>1026</vt:i4>
      </vt:variant>
      <vt:variant>
        <vt:i4>1</vt:i4>
      </vt:variant>
      <vt:variant>
        <vt:lpwstr>DofE logo mono full 90 black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AIM OF EXPEDITION:</dc:title>
  <dc:creator>Richard.White</dc:creator>
  <cp:lastModifiedBy>tom Prutz</cp:lastModifiedBy>
  <cp:revision>4</cp:revision>
  <cp:lastPrinted>2015-02-10T14:29:00Z</cp:lastPrinted>
  <dcterms:created xsi:type="dcterms:W3CDTF">2022-03-10T19:34:00Z</dcterms:created>
  <dcterms:modified xsi:type="dcterms:W3CDTF">2022-03-10T19:53:00Z</dcterms:modified>
</cp:coreProperties>
</file>